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1.2.1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字符串操作函数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字符串操作（string替换、删除、截取、复制、连接、比较、查找、包含、大小写转换、分割等）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 print 不换行（在后面加上,end=''），print(string,end='')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split()通过指定分隔符对字符串进行切片，如果参数num 有指定值，则仅分隔 num 个子字符串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split()方法语法：str.split(str="", num=string.count(str)).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 -- 分隔符，默认为空格。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 -- 分割次数。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返回分割后的字符串列表。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去空格及特殊符号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s.strip().lstrip().rstrip(',')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#strcpy(sStr1,sStr2)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sStr1 = 'strcpy'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sStr2 = sStr1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sStr1 = 'strcpy2'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sStr2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#strcat(sStr1,sStr2)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sStr1 = 'strcat'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sStr2 = 'append'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sStr1 += sStr2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sStr1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#strchr(sStr1,sStr2)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&lt; 0 为未找到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sStr1 = 'strchr'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sStr2 = 's'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nPos = sStr1.index(sStr2)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nPos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#strcmp(sStr1,sStr2)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sStr1 = 'strchr'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sStr2 = 'strch'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cmp(sStr1,sStr2)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扫描字符串是否包含指定的字符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#strspn(sStr1,sStr2)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sStr1 = '12345678'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sStr2 = '456'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#sStr1 and chars both in sStr1 and sStr2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len(sStr1 and sStr2)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#strlen(sStr1)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sStr1 = 'strlen'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len(sStr1)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将字符串中的大小写转换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#strlwr(sStr1)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sStr1 = 'JCstrlwr'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sStr1 = sStr1.upper()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#sStr1 = sStr1.lower()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sStr1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追加指定长度的字符串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#strncat(sStr1,sStr2,n)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sStr1 = '12345'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sStr2 = 'abcdef'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=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sStr1 += sStr2[0:n]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sStr1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字符串指定长度比较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#strncmp(sStr1,sStr2,n)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sStr1 = '12345'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sStr2 = '123bc'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=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cmp(sStr1[0:n],sStr2[0:n])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复制指定长度的字符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#strncpy(sStr1,sStr2,n)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sStr1 = ''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sStr2 = '12345'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=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sStr1 = sStr2[0:n]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sStr1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将字符串前n个字符替换为指定的字符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#strnset(sStr1,ch,n)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sStr1 = '12345'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 = 'r'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=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sStr1 = n * ch + sStr1[3:]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sStr1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#strpbrk(sStr1,sStr2)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sStr1 = 'cekjgdklab'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sStr2 = 'gka'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nPos = 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c in sStr1: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c in sStr2: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nPos = sStr1.index(c)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nPos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翻转字符串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#strrev(sStr1)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sStr1 = 'abcdefg'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sStr1 = sStr1[::-1]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sStr1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#strstr(sStr1,sStr2)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sStr1 = 'abcdefg'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sStr2 = 'cde'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sStr1.find(sStr2)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分割字符串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#strtok(sStr1,sStr2)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sStr1 = 'ab,cde,fgh,ijk'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sStr2 = ','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sStr1 = sStr1[sStr1.find(sStr2) + 1:]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sStr1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#或者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= 'ab,cde,fgh,ijk'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print(s.split(','))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= ','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mylist = ['Brazil', 'Russia', 'India', 'China']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delimiter.join(mylist)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截取字符串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 = '0123456789'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str[0:3] #截取第一位到第三位的字符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str[:] #截取字符串的全部字符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str[6:] #截取第七个字符到结尾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str[:-3] #截取从头开始到倒数第三个字符之前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str[2] #截取第三个字符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str[-1] #截取倒数第一个字符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str[::-1] #创造一个与原字符串顺序相反的字符串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str[-3:-1] #截取倒数第三位与倒数第一位之前的字符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str[-3:] #截取倒数第三位到结尾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print(str[:-5:-3]) #逆序截取，输出96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print(str[:-4:-2])#逆序截取，输出97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print(str[:-6:-2])#逆序截取，输出975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1.2.2正则表达式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匹配除换行符以外的任意字符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\w 匹配字母或数字或下划线或汉字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\s 匹配任意的空白符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\d 匹配数字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\b 匹配单词的开始或结束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 匹配字符串的开始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匹配字符串的结束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代码/语法 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重复零次或更多次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重复一次或更多次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 重复零次或一次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{n} 重复n次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{n,} 重复n次或更多次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{n,m} 重复n到m次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[aeiou]就匹配任何一个英文元音字母，[.?!]匹配标点符号(.或?或!)。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[0-9]代表的含意与\d就是完全一致的：一位数字；同理[a-z0-9A-Z_]也完全等同于\w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\ba\w*\b匹配以字母a开头的单词——先是某个单词开始处(\b)，然后是字母a,然后是任意数量的字母或数字(\w*)，最后是单词结束处(\b)。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\d+匹配1个或更多连续的数字。这里的+是和*类似的元字符，不同的是*匹配重复任意次(可能是0次)，而+则匹配重复1次或更多次。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\b\w{6}\b 匹配刚好6个字符的单词。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有时需要查找不属于某个能简单定义的字符类的字符。比如想查找除了数字以外，其它任意字符都行的情况，这时需要用到反义：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表3.常用的反义代码 代码/语法 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\W 匹配任意不是字母，数字，下划线，汉字的字符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\S 匹配任意不是空白符的字符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\D 匹配任意非数字的字符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\B 匹配不是单词开头或结束的位置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[^x] 匹配除了x以外的任意字符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[^aeiou] 匹配除了aeiou这几个字母以外的任意字符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例子：\S+匹配不包含空白符的字符串。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]+&gt;匹配用尖括号括起来的以a开头的字符串。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常用的处理选项 名称 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IgnoreCase(忽略大小写) 匹配时不区分大小写。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Multiline(多行模式) 更改^和$的含义，使它们分别在任意一行的行首和行尾匹配，而不仅仅在整个字符串的开头和结尾匹配。(在此模式下,$的精确含意是:匹配\n之前的位置以及字符串结束前的位置.)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Singleline(单行模式) 更改.的含义，使它与每一个字符匹配（包括换行符\n）。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IgnorePatternWhitespace(忽略空白) 忽略表达式中的非转义空白并启用由#标记的注释。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ExplicitCapture(显式捕获) 仅捕获已被显式命名的组。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尚未详细讨论的语法 代码/语法 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\a 报警字符(打印它的效果是电脑嘀一声)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\b 通常是单词分界位置，但如果在字符类里使用代表退格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\t 制表符，Tab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\r 回车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\v 竖向制表符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\f 换页符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\n 换行符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\e Escape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\0nn ASCII代码中八进制代码为nn的字符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\xnn ASCII代码中十六进制代码为nn的字符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\unnnn Unicode代码中十六进制代码为nnnn的字符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\cN ASCII控制字符。比如\cC代表Ctrl+C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\A 字符串开头(类似^，但不受处理多行选项的影响)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\Z 字符串结尾或行尾(不受处理多行选项的影响)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\z 字符串结尾(类似$，但不受处理多行选项的影响)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\G 当前搜索的开头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\p{name} Unicode中命名为name的字符类，例如\p{IsGreek}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(?&gt;exp) 贪婪子表达式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(?-exp) 平衡组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(?im-nsx:exp) 在子表达式exp中改变处理选项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(?im-nsx) 为表达式后面的部分改变处理选项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(?(exp)yes|no) 把exp当作零宽正向先行断言，如果在这个位置能匹配，使用yes作为此组的表达式；否则使用no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(?(exp)yes) 同上，只是使用空表达式作为no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(?(name)yes|no) 如果命名为name的组捕获到了内容，使用yes作为表达式；否则使用no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(?(name)yes) 同上，只是使用空表达式作为no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数字相关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（1）非负整数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nStr = “123″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= re.compile(’^\d+$’,re.S)        非负整数（正整数与零）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p.match(nStr):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“exists”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“not”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（2）正整数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nStr = “123″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= re.compile(’^[0-9]*[1-9][0-9]*$’,re.S)      正整数（不包括零在内）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p.match(nStr):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“exists”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“not”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 非正整数（负整数+0）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nStr = “-123″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= re.compile(’^((-\d+)|(0+))$’,re.S)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p.match(nStr):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“exists”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“not”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（4）负整数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nStr = “-123″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= re.compile(’^-[0-9]*[1-9][0-9]*$’,re.S)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p.match(nStr):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“exists”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“not”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nStr = “123″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= re.compile(’^-?\d+$’,re.S)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p.match(nStr):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“exists”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“not”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（6）非负浮点数（正浮点数 + 0）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nStr = “0.123″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= re.compile(’^\d+(\.\d+)?$’,re.S)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p.match(nStr):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“exists”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“not”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(7)正浮点数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nStr = “0.123″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= re.compile(’^(([0-9]+\.[0-9]*[1-9][0-9]*)|([0-9]*[1-9][0-9]*\.[0-9]+)|([0-9]*[1-9][0-9]*))$’,re.S)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p.match(nStr):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“exists”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“not”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(9)非正浮点数（负浮点数 + 0）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nStr = “-0.123″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= re.compile(’^((-\d+(\.\d+)?)|(0+(\.0+)?))$’,re.S)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p.match(nStr):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“exists”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“not”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(10)浮点数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nStr = “-0.123″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= re.compile(’^(-?\d+)(\.\d+)?$’,re.S)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p.match(nStr):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“exists”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“not”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字符相关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26个英文字母组成的字符串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nStr = “abck”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= re.compile(’^[A-Za-z]+$’,re.S)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p.match(nStr):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“exists”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“not”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如果是大写的话就是：^[A-Z]+$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如果是小写的话就是：^[a-z]+$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如果是数字与字母组合：^[A-Za-z0-9]+$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如果由数字、26个字母、或下划线组成的：^\w+$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.HTML相关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 匹配&lt;script&gt;标签的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#coding:utf-8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nStr = “&lt;script src=’…js’&gt;&lt;/script&gt;”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= re.compile(’&lt;\s*script[^&gt;]*&gt;[^&lt;]*&lt;\s*/\s*script\s*&gt;’,re.I)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p.match(nStr):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“exists”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“not”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 匹配&lt;style&gt;标签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#coding:utf-8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nStr = “&lt;style&gt;&lt;/style&gt;”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= re.compile(’&lt;\s*style[^&gt;]*&gt;[^&lt;]*&lt;\s*/\s*style\s*&gt;’,re.I)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p.match(nStr):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“exists”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“not”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 匹配HTML标签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#coding:utf-8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nStr = “&lt;div&gt;”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= re.compile(’&lt;/?\w+[^&gt;]*&gt;’,re.I)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p.match(nStr):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“exists”               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“not”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.URL相关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 匹配EMAIL地址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nStr = “hkebao@126.com”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= re.compile(’^[\w-]+(\.[\w-]+)*@[\w-]+(\.[\w-]+)+$’,re.S)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p.match(nStr):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“exists”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“not”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(2)匹配URL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nStr = “http://localhost”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= re.compile(’^[a-zA-z]+://(\w+(-\w+)*)(\.(\w+(-\w+)*))*(\?\S*)?$’,re.S)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p.match(nStr):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“exists”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“not”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re.match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re.match 尝试从字符串的开始匹配一个模式，如：下面的例子匹配第一个单词。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import 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text = “JGood is a handsome boy, he is cool, clever, and so on…”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m = re.match(r”(\w+)\s”, text)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if m: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    print m.group(0), ‘\n’, m.group(1)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    print ‘not match’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re.search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re.search函数会在字符串内查找模式匹配,只到找到第一个匹配然后返回，如果字符串没有匹配，则返回None。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import 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text = “JGood is a handsome boy, he is cool, clever, and so on…”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m = re.search(r’\shan(ds)ome\s’, text)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if m: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print m.group(0), m.group(1)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print ‘not search’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re.match与re.search的区别：re.match只匹配字符串的开始，如果字符串开始不符合正则表达式，则匹配失败，函数返回None；而re.search匹配整个字符串，直到找到一个匹配。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re.sub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re.sub用于替换字符串中的匹配项。下面一个例子将字符串中的空格 ‘ ‘ 替换成 ‘-’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import 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text = “abcde”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print re.sub(r’\s+’, ‘-’, text)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re.sub(r’\s’, lambda m: ‘[' + m.group(0) + ']‘, text, 0)；将字符串中的空格’ ‘替换为’[ ]‘。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re.split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可以使用re.split来分割字符串，如：re.split(r’\s+’, text)；将字符串按空格分割成一个单词列表。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re.findall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re.findall可以获取字符串中所有匹配的字符串。如：re.findall(r’\w*oo\w*’, text)；获取字符串中，包含’oo’的所有单词。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匹配任意字符（包括换行符）的正则表达式写法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(.*)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结果运行之后才发现，无法获得换行之后的文本。于是查了一下手册，才发现正则表达式中，“.”(点符号)匹配的是除了换行符“\n”以外的所有字符。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以下为正确的正则表达式匹配规则：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([\s\S]*)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同时，也可以用 “([\d\D]*)”、“([\w\W]*)” 来表示。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在文本文件里, 这个表达式可以匹配所有的英文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/[ -~]/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818F55"/>
    <w:multiLevelType w:val="singleLevel"/>
    <w:tmpl w:val="C7818F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241376"/>
    <w:rsid w:val="003B681E"/>
    <w:rsid w:val="028C1C34"/>
    <w:rsid w:val="037C6D46"/>
    <w:rsid w:val="0609450C"/>
    <w:rsid w:val="0BFC3804"/>
    <w:rsid w:val="0C1826B4"/>
    <w:rsid w:val="121250D0"/>
    <w:rsid w:val="12CC0878"/>
    <w:rsid w:val="13FC138B"/>
    <w:rsid w:val="141B6D2F"/>
    <w:rsid w:val="14DC75B0"/>
    <w:rsid w:val="17AB7905"/>
    <w:rsid w:val="17C629F5"/>
    <w:rsid w:val="17F57A35"/>
    <w:rsid w:val="1D551589"/>
    <w:rsid w:val="1DCA58BB"/>
    <w:rsid w:val="202231A4"/>
    <w:rsid w:val="27F9538E"/>
    <w:rsid w:val="28D44DA2"/>
    <w:rsid w:val="2B656BE1"/>
    <w:rsid w:val="2D4F26E3"/>
    <w:rsid w:val="3175770C"/>
    <w:rsid w:val="3912011F"/>
    <w:rsid w:val="39BB0AF0"/>
    <w:rsid w:val="3BBA57AC"/>
    <w:rsid w:val="3FCF7045"/>
    <w:rsid w:val="4048629F"/>
    <w:rsid w:val="434E5F5D"/>
    <w:rsid w:val="45D44A67"/>
    <w:rsid w:val="49874CB5"/>
    <w:rsid w:val="4BEF311C"/>
    <w:rsid w:val="4C1D2300"/>
    <w:rsid w:val="505D4EAA"/>
    <w:rsid w:val="52027526"/>
    <w:rsid w:val="54204FDC"/>
    <w:rsid w:val="542E3DB5"/>
    <w:rsid w:val="55E16467"/>
    <w:rsid w:val="58574481"/>
    <w:rsid w:val="59B24C41"/>
    <w:rsid w:val="5C6518AF"/>
    <w:rsid w:val="5E546936"/>
    <w:rsid w:val="5E7739A8"/>
    <w:rsid w:val="5F6B108E"/>
    <w:rsid w:val="612D7D09"/>
    <w:rsid w:val="62241376"/>
    <w:rsid w:val="639A2BB6"/>
    <w:rsid w:val="65CE3DF0"/>
    <w:rsid w:val="6D535020"/>
    <w:rsid w:val="6DF40C63"/>
    <w:rsid w:val="6FD97BD1"/>
    <w:rsid w:val="718C0F21"/>
    <w:rsid w:val="71A8130B"/>
    <w:rsid w:val="72E2390F"/>
    <w:rsid w:val="735517E5"/>
    <w:rsid w:val="794771AB"/>
    <w:rsid w:val="7A797ED9"/>
    <w:rsid w:val="7C295EA9"/>
    <w:rsid w:val="7CA97FCE"/>
    <w:rsid w:val="7DDE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lock Text"/>
    <w:basedOn w:val="1"/>
    <w:uiPriority w:val="0"/>
    <w:pPr>
      <w:spacing w:after="120" w:afterLines="0" w:afterAutospacing="0"/>
      <w:ind w:left="1440" w:leftChars="700" w:rightChars="700"/>
    </w:p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样式1"/>
    <w:basedOn w:val="1"/>
    <w:next w:val="3"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6446;&#33268;&#29616;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2018-07-17T08:38:00Z</dcterms:created>
  <dc:creator>李</dc:creator>
  <cp:lastModifiedBy>李</cp:lastModifiedBy>
  <dcterms:modified xsi:type="dcterms:W3CDTF">2018-07-18T06:14:18Z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